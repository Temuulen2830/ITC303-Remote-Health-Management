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1B64" w14:textId="74DA40FC" w:rsidR="003C7438" w:rsidRDefault="00CB6835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00964">
        <w:t>Remote Mental Health Management</w:t>
      </w:r>
      <w:r>
        <w:fldChar w:fldCharType="end"/>
      </w:r>
      <w:r w:rsidR="00700964">
        <w:t xml:space="preserve"> </w:t>
      </w:r>
    </w:p>
    <w:p w14:paraId="46779AFA" w14:textId="77777777" w:rsidR="003C7438" w:rsidRDefault="00CB6835">
      <w:pPr>
        <w:pStyle w:val="Title"/>
      </w:pPr>
      <w:fldSimple w:instr=" TITLE  \* MERGEFORMAT ">
        <w:r w:rsidR="00FA2BB5">
          <w:t>Iteration Plan</w:t>
        </w:r>
      </w:fldSimple>
    </w:p>
    <w:p w14:paraId="758145E1" w14:textId="77777777" w:rsidR="003C7438" w:rsidRDefault="003C7438">
      <w:pPr>
        <w:pStyle w:val="Title"/>
        <w:jc w:val="left"/>
      </w:pPr>
    </w:p>
    <w:p w14:paraId="7B62B981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157371F1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08E6E992" w14:textId="0DB10BB4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040966" w14:paraId="2FD248F7" w14:textId="77777777">
        <w:tc>
          <w:tcPr>
            <w:tcW w:w="4608" w:type="dxa"/>
          </w:tcPr>
          <w:p w14:paraId="51E155F0" w14:textId="77777777" w:rsidR="003C7438" w:rsidRDefault="003C74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1D9B304D" w14:textId="1AE1575D" w:rsidR="007047B5" w:rsidRPr="00040966" w:rsidRDefault="007047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6598BE88" w14:textId="77777777" w:rsidR="003C7438" w:rsidRPr="00040966" w:rsidRDefault="003C74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3C7438" w:rsidRPr="00040966" w14:paraId="16E2FEB8" w14:textId="77777777">
        <w:tc>
          <w:tcPr>
            <w:tcW w:w="4608" w:type="dxa"/>
          </w:tcPr>
          <w:p w14:paraId="1B2F7D2F" w14:textId="77777777" w:rsidR="003C7438" w:rsidRDefault="003C7438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 xml:space="preserve">Iteration </w:t>
            </w:r>
            <w:r w:rsidR="00B7002B" w:rsidRPr="00040966">
              <w:rPr>
                <w:rFonts w:ascii="Arial" w:hAnsi="Arial" w:cs="Arial"/>
                <w:sz w:val="22"/>
                <w:szCs w:val="22"/>
              </w:rPr>
              <w:t>s</w:t>
            </w:r>
            <w:r w:rsidRPr="00040966">
              <w:rPr>
                <w:rFonts w:ascii="Arial" w:hAnsi="Arial" w:cs="Arial"/>
                <w:sz w:val="22"/>
                <w:szCs w:val="22"/>
              </w:rPr>
              <w:t>tart</w:t>
            </w:r>
          </w:p>
          <w:p w14:paraId="3145F23D" w14:textId="2946C63B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636AE513" w14:textId="4E1556A5" w:rsidR="003C7438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2</w:t>
            </w:r>
            <w:r w:rsidR="00040966" w:rsidRPr="00040966">
              <w:rPr>
                <w:rFonts w:ascii="Arial" w:hAnsi="Arial" w:cs="Arial"/>
                <w:sz w:val="22"/>
                <w:szCs w:val="22"/>
              </w:rPr>
              <w:t>0</w:t>
            </w:r>
            <w:r w:rsidRPr="00040966">
              <w:rPr>
                <w:rFonts w:ascii="Arial" w:hAnsi="Arial" w:cs="Arial"/>
                <w:sz w:val="22"/>
                <w:szCs w:val="22"/>
              </w:rPr>
              <w:t>/07/2021</w:t>
            </w:r>
          </w:p>
        </w:tc>
      </w:tr>
      <w:tr w:rsidR="003C7438" w:rsidRPr="00040966" w14:paraId="4B72E74E" w14:textId="77777777">
        <w:tc>
          <w:tcPr>
            <w:tcW w:w="4608" w:type="dxa"/>
          </w:tcPr>
          <w:p w14:paraId="0AE31496" w14:textId="77777777" w:rsidR="003C7438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Decide on a push communication method</w:t>
            </w:r>
          </w:p>
          <w:p w14:paraId="1D529324" w14:textId="07E22CF3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3E38BB2" w14:textId="45F2CB0B" w:rsidR="003C7438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2</w:t>
            </w:r>
            <w:r w:rsidR="00040966" w:rsidRPr="00040966">
              <w:rPr>
                <w:rFonts w:ascii="Arial" w:hAnsi="Arial" w:cs="Arial"/>
                <w:sz w:val="22"/>
                <w:szCs w:val="22"/>
              </w:rPr>
              <w:t>0</w:t>
            </w:r>
            <w:r w:rsidRPr="00040966">
              <w:rPr>
                <w:rFonts w:ascii="Arial" w:hAnsi="Arial" w:cs="Arial"/>
                <w:sz w:val="22"/>
                <w:szCs w:val="22"/>
              </w:rPr>
              <w:t>/07/2021</w:t>
            </w:r>
          </w:p>
        </w:tc>
      </w:tr>
      <w:tr w:rsidR="003C7438" w:rsidRPr="00040966" w14:paraId="0FE9DD68" w14:textId="77777777">
        <w:tc>
          <w:tcPr>
            <w:tcW w:w="4608" w:type="dxa"/>
          </w:tcPr>
          <w:p w14:paraId="4F2BB7F4" w14:textId="77777777" w:rsidR="00C6213F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Hold a meeting to discuss assessment items</w:t>
            </w:r>
          </w:p>
          <w:p w14:paraId="12208BA8" w14:textId="44997BB5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59A6A3A" w14:textId="73AB6548" w:rsidR="00C6213F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26/07/2021</w:t>
            </w:r>
          </w:p>
        </w:tc>
      </w:tr>
      <w:tr w:rsidR="00C6213F" w:rsidRPr="00040966" w14:paraId="5F13A000" w14:textId="77777777">
        <w:tc>
          <w:tcPr>
            <w:tcW w:w="4608" w:type="dxa"/>
          </w:tcPr>
          <w:p w14:paraId="4A5EEFCE" w14:textId="77777777" w:rsidR="00C6213F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Establish version control</w:t>
            </w:r>
          </w:p>
          <w:p w14:paraId="08A28024" w14:textId="5B3CE661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D1A9003" w14:textId="44FE0275" w:rsidR="00C6213F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27/07/2021</w:t>
            </w:r>
          </w:p>
        </w:tc>
      </w:tr>
      <w:tr w:rsidR="00C6213F" w:rsidRPr="00040966" w14:paraId="79E7BC80" w14:textId="77777777">
        <w:tc>
          <w:tcPr>
            <w:tcW w:w="4608" w:type="dxa"/>
          </w:tcPr>
          <w:p w14:paraId="419A9170" w14:textId="77777777" w:rsidR="00C6213F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Create team charter</w:t>
            </w:r>
          </w:p>
          <w:p w14:paraId="0B8C1491" w14:textId="37228023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17FDAD22" w14:textId="3BD9C7A6" w:rsidR="00C6213F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30/07/2021</w:t>
            </w:r>
          </w:p>
        </w:tc>
      </w:tr>
      <w:tr w:rsidR="00C6213F" w:rsidRPr="00040966" w14:paraId="3AA3D92C" w14:textId="77777777">
        <w:tc>
          <w:tcPr>
            <w:tcW w:w="4608" w:type="dxa"/>
          </w:tcPr>
          <w:p w14:paraId="26A7DEC1" w14:textId="77777777" w:rsidR="00C6213F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Create iteration plan</w:t>
            </w:r>
          </w:p>
          <w:p w14:paraId="3E17935C" w14:textId="61CA3D8B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97CFA87" w14:textId="4A69B6E0" w:rsidR="00C6213F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31/07/2021</w:t>
            </w:r>
          </w:p>
        </w:tc>
      </w:tr>
      <w:tr w:rsidR="00C6213F" w:rsidRPr="00040966" w14:paraId="1328D85B" w14:textId="77777777">
        <w:tc>
          <w:tcPr>
            <w:tcW w:w="4608" w:type="dxa"/>
          </w:tcPr>
          <w:p w14:paraId="15FC1093" w14:textId="77777777" w:rsidR="00C6213F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Create project proposal</w:t>
            </w:r>
          </w:p>
          <w:p w14:paraId="1079F8E9" w14:textId="1119631D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24EC6AE" w14:textId="79EA4802" w:rsidR="00C6213F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31/07/2021</w:t>
            </w:r>
          </w:p>
        </w:tc>
      </w:tr>
      <w:tr w:rsidR="003C7438" w:rsidRPr="00040966" w14:paraId="64E1E398" w14:textId="77777777">
        <w:tc>
          <w:tcPr>
            <w:tcW w:w="4608" w:type="dxa"/>
          </w:tcPr>
          <w:p w14:paraId="6CF1FF70" w14:textId="77777777" w:rsidR="003C7438" w:rsidRDefault="003C7438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 xml:space="preserve">Iteration </w:t>
            </w:r>
            <w:r w:rsidR="00C6213F" w:rsidRPr="00040966">
              <w:rPr>
                <w:rFonts w:ascii="Arial" w:hAnsi="Arial" w:cs="Arial"/>
                <w:sz w:val="22"/>
                <w:szCs w:val="22"/>
              </w:rPr>
              <w:t>end</w:t>
            </w:r>
          </w:p>
          <w:p w14:paraId="19DFAA50" w14:textId="0214A45C" w:rsidR="007047B5" w:rsidRPr="00040966" w:rsidRDefault="007047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4957623" w14:textId="173908A6" w:rsidR="003C7438" w:rsidRPr="00040966" w:rsidRDefault="00C6213F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31/07/2021</w:t>
            </w:r>
          </w:p>
        </w:tc>
      </w:tr>
      <w:bookmarkEnd w:id="0"/>
    </w:tbl>
    <w:p w14:paraId="48E537FA" w14:textId="77777777" w:rsidR="003C7438" w:rsidRDefault="003C7438">
      <w:pPr>
        <w:pStyle w:val="BodyText"/>
        <w:ind w:left="0"/>
      </w:pPr>
    </w:p>
    <w:p w14:paraId="1CA15208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5E4861FE" w14:textId="2231B52A" w:rsidR="00C6213F" w:rsidRDefault="00C6213F" w:rsidP="00C6213F">
      <w:pPr>
        <w:pStyle w:val="BodyText"/>
        <w:ind w:left="0"/>
      </w:pPr>
    </w:p>
    <w:p w14:paraId="0FE34CFA" w14:textId="6D8B07E8" w:rsidR="00C6213F" w:rsidRPr="00040966" w:rsidRDefault="00C6213F" w:rsidP="00C6213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040966" w:rsidRPr="00040966">
        <w:rPr>
          <w:rFonts w:ascii="Arial" w:hAnsi="Arial" w:cs="Arial"/>
          <w:sz w:val="22"/>
          <w:szCs w:val="22"/>
        </w:rPr>
        <w:t>Decide on a push communication method</w:t>
      </w:r>
    </w:p>
    <w:p w14:paraId="189B10E1" w14:textId="3EF16CCF" w:rsidR="00C6213F" w:rsidRPr="00040966" w:rsidRDefault="00C6213F" w:rsidP="00C6213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040966" w:rsidRPr="00040966">
        <w:rPr>
          <w:rFonts w:ascii="Arial" w:hAnsi="Arial" w:cs="Arial"/>
          <w:sz w:val="22"/>
          <w:szCs w:val="22"/>
        </w:rPr>
        <w:t xml:space="preserve"> WhatsApp was chosen as a push communication method</w:t>
      </w:r>
    </w:p>
    <w:p w14:paraId="67FFDE9A" w14:textId="3F36139C" w:rsidR="00C6213F" w:rsidRPr="00040966" w:rsidRDefault="00C6213F" w:rsidP="00C6213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Objective: Hold a meeting in order to discuss assessment tasks</w:t>
      </w:r>
    </w:p>
    <w:p w14:paraId="48EE9793" w14:textId="56DA0BDB" w:rsidR="00C6213F" w:rsidRPr="00040966" w:rsidRDefault="00C6213F" w:rsidP="00C6213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 All team members in attendance in a WhatsApp group call</w:t>
      </w:r>
    </w:p>
    <w:p w14:paraId="3E4211D8" w14:textId="029BEC8B" w:rsidR="00C6213F" w:rsidRPr="00040966" w:rsidRDefault="00C6213F" w:rsidP="00C6213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Objective</w:t>
      </w:r>
      <w:r w:rsidRPr="00040966">
        <w:rPr>
          <w:rFonts w:ascii="Arial" w:hAnsi="Arial" w:cs="Arial"/>
          <w:sz w:val="22"/>
          <w:szCs w:val="22"/>
        </w:rPr>
        <w:t xml:space="preserve">: </w:t>
      </w:r>
      <w:r w:rsidR="00040966" w:rsidRPr="00040966">
        <w:rPr>
          <w:rFonts w:ascii="Arial" w:hAnsi="Arial" w:cs="Arial"/>
          <w:sz w:val="22"/>
          <w:szCs w:val="22"/>
        </w:rPr>
        <w:t>Establish a repository for version control of the project</w:t>
      </w:r>
    </w:p>
    <w:p w14:paraId="07B34E62" w14:textId="44BDF656" w:rsidR="00C6213F" w:rsidRPr="00040966" w:rsidRDefault="00C6213F" w:rsidP="00C6213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</w:t>
      </w:r>
      <w:r w:rsidRPr="00040966">
        <w:rPr>
          <w:rFonts w:ascii="Arial" w:hAnsi="Arial" w:cs="Arial"/>
          <w:sz w:val="22"/>
          <w:szCs w:val="22"/>
        </w:rPr>
        <w:t>:</w:t>
      </w:r>
      <w:r w:rsidR="00040966" w:rsidRPr="00040966">
        <w:rPr>
          <w:rFonts w:ascii="Arial" w:hAnsi="Arial" w:cs="Arial"/>
          <w:sz w:val="22"/>
          <w:szCs w:val="22"/>
        </w:rPr>
        <w:t xml:space="preserve"> GitHub repository was established</w:t>
      </w:r>
    </w:p>
    <w:p w14:paraId="04D2C0F3" w14:textId="3315558F" w:rsidR="00C6213F" w:rsidRPr="00040966" w:rsidRDefault="00C6213F" w:rsidP="00C6213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Objective</w:t>
      </w:r>
      <w:r w:rsidRPr="00040966">
        <w:rPr>
          <w:rFonts w:ascii="Arial" w:hAnsi="Arial" w:cs="Arial"/>
          <w:sz w:val="22"/>
          <w:szCs w:val="22"/>
        </w:rPr>
        <w:t>:</w:t>
      </w:r>
      <w:r w:rsidR="00040966" w:rsidRPr="00040966">
        <w:rPr>
          <w:rFonts w:ascii="Arial" w:hAnsi="Arial" w:cs="Arial"/>
          <w:sz w:val="22"/>
          <w:szCs w:val="22"/>
        </w:rPr>
        <w:t xml:space="preserve"> Create team charter</w:t>
      </w:r>
    </w:p>
    <w:p w14:paraId="2440D85C" w14:textId="11E00845" w:rsidR="00C6213F" w:rsidRPr="00040966" w:rsidRDefault="00C6213F" w:rsidP="00C6213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</w:t>
      </w:r>
      <w:r w:rsidRPr="00040966">
        <w:rPr>
          <w:rFonts w:ascii="Arial" w:hAnsi="Arial" w:cs="Arial"/>
          <w:sz w:val="22"/>
          <w:szCs w:val="22"/>
        </w:rPr>
        <w:t>:</w:t>
      </w:r>
      <w:r w:rsidR="00040966" w:rsidRPr="00040966">
        <w:rPr>
          <w:rFonts w:ascii="Arial" w:hAnsi="Arial" w:cs="Arial"/>
          <w:sz w:val="22"/>
          <w:szCs w:val="22"/>
        </w:rPr>
        <w:t xml:space="preserve"> Team charter was created providing project summary, detailed information of each team members and their skills</w:t>
      </w:r>
    </w:p>
    <w:p w14:paraId="66B91018" w14:textId="46667939" w:rsidR="00C6213F" w:rsidRPr="00040966" w:rsidRDefault="00C6213F" w:rsidP="00C6213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Objective</w:t>
      </w:r>
      <w:r w:rsidRPr="00040966">
        <w:rPr>
          <w:rFonts w:ascii="Arial" w:hAnsi="Arial" w:cs="Arial"/>
          <w:sz w:val="22"/>
          <w:szCs w:val="22"/>
        </w:rPr>
        <w:t>:</w:t>
      </w:r>
      <w:r w:rsidR="00040966" w:rsidRPr="00040966">
        <w:rPr>
          <w:rFonts w:ascii="Arial" w:hAnsi="Arial" w:cs="Arial"/>
          <w:sz w:val="22"/>
          <w:szCs w:val="22"/>
        </w:rPr>
        <w:t xml:space="preserve"> Create iteration plan</w:t>
      </w:r>
    </w:p>
    <w:p w14:paraId="64AB5E48" w14:textId="3D50B634" w:rsidR="00C6213F" w:rsidRPr="00040966" w:rsidRDefault="00C6213F" w:rsidP="00C6213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</w:t>
      </w:r>
      <w:r w:rsidRPr="00040966">
        <w:rPr>
          <w:rFonts w:ascii="Arial" w:hAnsi="Arial" w:cs="Arial"/>
          <w:sz w:val="22"/>
          <w:szCs w:val="22"/>
        </w:rPr>
        <w:t>:</w:t>
      </w:r>
      <w:r w:rsidR="00040966" w:rsidRPr="00040966">
        <w:rPr>
          <w:rFonts w:ascii="Arial" w:hAnsi="Arial" w:cs="Arial"/>
          <w:sz w:val="22"/>
          <w:szCs w:val="22"/>
        </w:rPr>
        <w:t xml:space="preserve"> Iteration plan was created providing objectives, responsibilities, and issues</w:t>
      </w:r>
    </w:p>
    <w:p w14:paraId="1D4CC9C6" w14:textId="1B2E8BF2" w:rsidR="00C6213F" w:rsidRPr="00040966" w:rsidRDefault="00C6213F" w:rsidP="00C6213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Objective</w:t>
      </w:r>
      <w:r w:rsidRPr="00040966">
        <w:rPr>
          <w:rFonts w:ascii="Arial" w:hAnsi="Arial" w:cs="Arial"/>
          <w:sz w:val="22"/>
          <w:szCs w:val="22"/>
        </w:rPr>
        <w:t>:</w:t>
      </w:r>
      <w:r w:rsidR="00040966" w:rsidRPr="00040966">
        <w:rPr>
          <w:rFonts w:ascii="Arial" w:hAnsi="Arial" w:cs="Arial"/>
          <w:sz w:val="22"/>
          <w:szCs w:val="22"/>
        </w:rPr>
        <w:t xml:space="preserve"> </w:t>
      </w:r>
      <w:r w:rsidR="00040966">
        <w:rPr>
          <w:rFonts w:ascii="Arial" w:hAnsi="Arial" w:cs="Arial"/>
          <w:sz w:val="22"/>
          <w:szCs w:val="22"/>
        </w:rPr>
        <w:t>Create project proposal</w:t>
      </w:r>
    </w:p>
    <w:p w14:paraId="25E56DB3" w14:textId="0B5D5468" w:rsidR="00C6213F" w:rsidRPr="00040966" w:rsidRDefault="00C6213F" w:rsidP="00C6213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</w:t>
      </w:r>
      <w:r w:rsidRPr="00040966">
        <w:rPr>
          <w:rFonts w:ascii="Arial" w:hAnsi="Arial" w:cs="Arial"/>
          <w:sz w:val="22"/>
          <w:szCs w:val="22"/>
        </w:rPr>
        <w:t>:</w:t>
      </w:r>
      <w:r w:rsidR="00040966">
        <w:rPr>
          <w:rFonts w:ascii="Arial" w:hAnsi="Arial" w:cs="Arial"/>
          <w:sz w:val="22"/>
          <w:szCs w:val="22"/>
        </w:rPr>
        <w:t xml:space="preserve"> Project proposal was created providing project purpose, objectives, and plan</w:t>
      </w:r>
    </w:p>
    <w:p w14:paraId="0E9E274B" w14:textId="77777777" w:rsidR="00B62EF7" w:rsidRPr="00040966" w:rsidRDefault="00B62EF7" w:rsidP="00B62EF7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64562948" w14:textId="26186D31" w:rsidR="00C40D04" w:rsidRDefault="00C40D04" w:rsidP="00C40D04">
      <w:pPr>
        <w:pStyle w:val="Heading1"/>
      </w:pPr>
      <w:r>
        <w:lastRenderedPageBreak/>
        <w:t>3</w:t>
      </w:r>
      <w:r w:rsidRPr="008A4D87">
        <w:t xml:space="preserve">.  </w:t>
      </w:r>
      <w:r>
        <w:t>Evaluation criteria</w:t>
      </w:r>
    </w:p>
    <w:p w14:paraId="1221A554" w14:textId="77777777" w:rsidR="00040966" w:rsidRPr="00040966" w:rsidRDefault="00040966" w:rsidP="00040966"/>
    <w:p w14:paraId="0474D2BF" w14:textId="7408FA4F" w:rsidR="00D3401F" w:rsidRPr="005261F1" w:rsidRDefault="00D3401F" w:rsidP="00040966">
      <w:pPr>
        <w:pStyle w:val="InfoBlue"/>
        <w:numPr>
          <w:ilvl w:val="0"/>
          <w:numId w:val="41"/>
        </w:numPr>
        <w:rPr>
          <w:rFonts w:ascii="Arial" w:hAnsi="Arial" w:cs="Arial"/>
          <w:vanish w:val="0"/>
          <w:color w:val="auto"/>
          <w:sz w:val="22"/>
          <w:szCs w:val="22"/>
        </w:rPr>
      </w:pPr>
      <w:r w:rsidRPr="005261F1">
        <w:rPr>
          <w:rFonts w:ascii="Arial" w:hAnsi="Arial" w:cs="Arial"/>
          <w:vanish w:val="0"/>
          <w:color w:val="auto"/>
          <w:sz w:val="22"/>
          <w:szCs w:val="22"/>
        </w:rPr>
        <w:t>During week 1 class push communication method was chosen (WhatsApp)</w:t>
      </w:r>
    </w:p>
    <w:p w14:paraId="0B20A59A" w14:textId="3B09DD1F" w:rsidR="00C40D04" w:rsidRPr="005261F1" w:rsidRDefault="00D3401F" w:rsidP="00040966">
      <w:pPr>
        <w:pStyle w:val="InfoBlue"/>
        <w:numPr>
          <w:ilvl w:val="0"/>
          <w:numId w:val="41"/>
        </w:numPr>
        <w:rPr>
          <w:rFonts w:ascii="Arial" w:hAnsi="Arial" w:cs="Arial"/>
          <w:vanish w:val="0"/>
          <w:color w:val="auto"/>
          <w:sz w:val="22"/>
          <w:szCs w:val="22"/>
        </w:rPr>
      </w:pPr>
      <w:r w:rsidRPr="005261F1">
        <w:rPr>
          <w:rFonts w:ascii="Arial" w:hAnsi="Arial" w:cs="Arial"/>
          <w:vanish w:val="0"/>
          <w:color w:val="auto"/>
          <w:sz w:val="22"/>
          <w:szCs w:val="22"/>
        </w:rPr>
        <w:t>WhatsApp group call was held to discuss assessment items</w:t>
      </w:r>
    </w:p>
    <w:p w14:paraId="389F5BF6" w14:textId="07F2B3FD" w:rsidR="00D3401F" w:rsidRPr="005261F1" w:rsidRDefault="00D3401F" w:rsidP="00D3401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5261F1">
        <w:rPr>
          <w:rFonts w:ascii="Arial" w:hAnsi="Arial" w:cs="Arial"/>
          <w:sz w:val="22"/>
          <w:szCs w:val="22"/>
        </w:rPr>
        <w:t>GitHub repository was created for version control of the project</w:t>
      </w:r>
    </w:p>
    <w:p w14:paraId="04EF97E0" w14:textId="60376676" w:rsidR="00D3401F" w:rsidRDefault="005261F1" w:rsidP="00D3401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5261F1">
        <w:rPr>
          <w:rFonts w:ascii="Arial" w:hAnsi="Arial" w:cs="Arial"/>
          <w:sz w:val="22"/>
          <w:szCs w:val="22"/>
        </w:rPr>
        <w:t>Team charter gives project summary</w:t>
      </w:r>
      <w:r>
        <w:rPr>
          <w:rFonts w:ascii="Arial" w:hAnsi="Arial" w:cs="Arial"/>
          <w:sz w:val="22"/>
          <w:szCs w:val="22"/>
        </w:rPr>
        <w:t>, team members’ contact information, skills and knowledge</w:t>
      </w:r>
    </w:p>
    <w:p w14:paraId="4862B26E" w14:textId="23367921" w:rsidR="005261F1" w:rsidRDefault="005261F1" w:rsidP="00D3401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Iteration plan gives project objectives, team responsibilities and issues</w:t>
      </w:r>
    </w:p>
    <w:p w14:paraId="7BD1B762" w14:textId="0E6A5783" w:rsidR="005261F1" w:rsidRPr="005261F1" w:rsidRDefault="005261F1" w:rsidP="00D3401F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proposal gives project purpose, goals, budget, and constraints</w:t>
      </w:r>
    </w:p>
    <w:p w14:paraId="7E7DA948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35D43308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7D82ECBF" w14:textId="5458F00C" w:rsidR="00A15332" w:rsidRDefault="005261F1" w:rsidP="00612E0C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5261F1" w:rsidRPr="005261F1" w14:paraId="71C5147C" w14:textId="77777777" w:rsidTr="005261F1">
        <w:trPr>
          <w:trHeight w:val="728"/>
        </w:trPr>
        <w:tc>
          <w:tcPr>
            <w:tcW w:w="1088" w:type="dxa"/>
            <w:shd w:val="clear" w:color="auto" w:fill="D9D9D9"/>
          </w:tcPr>
          <w:p w14:paraId="22C16256" w14:textId="77777777" w:rsidR="005261F1" w:rsidRPr="005261F1" w:rsidRDefault="005261F1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6FE635F6" w14:textId="77777777" w:rsidR="005261F1" w:rsidRPr="005261F1" w:rsidRDefault="005261F1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6DB10B76" w14:textId="77777777" w:rsidR="005261F1" w:rsidRPr="005261F1" w:rsidRDefault="005261F1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3C1199B1" w14:textId="77777777" w:rsidR="005261F1" w:rsidRPr="005261F1" w:rsidRDefault="005261F1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0A41DD77" w14:textId="77777777" w:rsidR="005261F1" w:rsidRPr="005261F1" w:rsidRDefault="005261F1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1BD9E09F" w14:textId="77777777" w:rsidR="005261F1" w:rsidRPr="005261F1" w:rsidRDefault="005261F1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108AE4B1" w14:textId="77777777" w:rsidR="005261F1" w:rsidRPr="005261F1" w:rsidRDefault="005261F1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5261F1" w:rsidRPr="005261F1" w14:paraId="5B60034D" w14:textId="77777777" w:rsidTr="005261F1">
        <w:trPr>
          <w:trHeight w:val="255"/>
        </w:trPr>
        <w:tc>
          <w:tcPr>
            <w:tcW w:w="1088" w:type="dxa"/>
            <w:vAlign w:val="center"/>
          </w:tcPr>
          <w:p w14:paraId="30AFC0E6" w14:textId="2B4D831D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49AF426B" w14:textId="77777777" w:rsid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Decide on a push communication method</w:t>
            </w:r>
          </w:p>
          <w:p w14:paraId="6188081A" w14:textId="334A6FC9" w:rsidR="00A270FD" w:rsidRPr="005261F1" w:rsidRDefault="00A270FD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3AABB166" w14:textId="33333D94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WhatsApp application has been chosen</w:t>
            </w:r>
          </w:p>
        </w:tc>
        <w:tc>
          <w:tcPr>
            <w:tcW w:w="1332" w:type="dxa"/>
            <w:shd w:val="clear" w:color="auto" w:fill="auto"/>
            <w:noWrap/>
          </w:tcPr>
          <w:p w14:paraId="67C17BBB" w14:textId="540A4780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04B4A16F" w14:textId="14945834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Michael</w:t>
            </w:r>
          </w:p>
        </w:tc>
        <w:tc>
          <w:tcPr>
            <w:tcW w:w="1350" w:type="dxa"/>
          </w:tcPr>
          <w:p w14:paraId="20A1D367" w14:textId="339B15FC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7B37D31B" w14:textId="365A4F89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5261F1" w:rsidRPr="005261F1" w14:paraId="683FD4C2" w14:textId="77777777" w:rsidTr="005261F1">
        <w:trPr>
          <w:trHeight w:val="255"/>
        </w:trPr>
        <w:tc>
          <w:tcPr>
            <w:tcW w:w="1088" w:type="dxa"/>
            <w:vAlign w:val="center"/>
          </w:tcPr>
          <w:p w14:paraId="0D6B7DE3" w14:textId="57ABA914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6FC929EE" w14:textId="5CB3FA1F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Hold a meeting to discuss assessment items</w:t>
            </w:r>
          </w:p>
        </w:tc>
        <w:tc>
          <w:tcPr>
            <w:tcW w:w="2509" w:type="dxa"/>
          </w:tcPr>
          <w:p w14:paraId="474B6ABB" w14:textId="77777777" w:rsid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Group call has been held to discuss assessment items</w:t>
            </w:r>
          </w:p>
          <w:p w14:paraId="135A7FB5" w14:textId="47D81286" w:rsidR="00A270FD" w:rsidRPr="005261F1" w:rsidRDefault="00A270FD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11E1FA21" w14:textId="01C00313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25458062" w14:textId="61156168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Dehemi</w:t>
            </w:r>
            <w:proofErr w:type="spellEnd"/>
          </w:p>
        </w:tc>
        <w:tc>
          <w:tcPr>
            <w:tcW w:w="1350" w:type="dxa"/>
          </w:tcPr>
          <w:p w14:paraId="765AF282" w14:textId="5FA73E62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1A166D4D" w14:textId="41AA1270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5261F1" w:rsidRPr="005261F1" w14:paraId="7944608F" w14:textId="77777777" w:rsidTr="005261F1">
        <w:trPr>
          <w:trHeight w:val="255"/>
        </w:trPr>
        <w:tc>
          <w:tcPr>
            <w:tcW w:w="1088" w:type="dxa"/>
            <w:vAlign w:val="center"/>
          </w:tcPr>
          <w:p w14:paraId="73D20C09" w14:textId="6F825149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5C24B53F" w14:textId="7F8F6EFE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Establish version control</w:t>
            </w:r>
          </w:p>
        </w:tc>
        <w:tc>
          <w:tcPr>
            <w:tcW w:w="2509" w:type="dxa"/>
          </w:tcPr>
          <w:p w14:paraId="074A1505" w14:textId="68067C77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GitHub repository has been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40152035" w14:textId="3E42A720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6CC7CB88" w14:textId="77777777" w:rsid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Gaury</w:t>
            </w:r>
            <w:proofErr w:type="spellEnd"/>
            <w:r w:rsidR="00A270FD">
              <w:rPr>
                <w:rFonts w:ascii="Arial" w:hAnsi="Arial" w:cs="Arial"/>
                <w:sz w:val="22"/>
                <w:szCs w:val="22"/>
                <w:lang w:eastAsia="ja-JP"/>
              </w:rPr>
              <w:t xml:space="preserve">/ </w:t>
            </w:r>
            <w:proofErr w:type="spellStart"/>
            <w:r w:rsidR="00A270FD">
              <w:rPr>
                <w:rFonts w:ascii="Arial" w:hAnsi="Arial" w:cs="Arial"/>
                <w:sz w:val="22"/>
                <w:szCs w:val="22"/>
                <w:lang w:eastAsia="ja-JP"/>
              </w:rPr>
              <w:t>Sobana</w:t>
            </w:r>
            <w:proofErr w:type="spellEnd"/>
          </w:p>
          <w:p w14:paraId="05815E5C" w14:textId="64109F9A" w:rsidR="00A270FD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4F0D9F60" w14:textId="2E112DA3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58A8094E" w14:textId="34921A18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5261F1" w:rsidRPr="005261F1" w14:paraId="074F8BBE" w14:textId="77777777" w:rsidTr="005261F1">
        <w:trPr>
          <w:trHeight w:val="255"/>
        </w:trPr>
        <w:tc>
          <w:tcPr>
            <w:tcW w:w="1088" w:type="dxa"/>
            <w:vAlign w:val="center"/>
          </w:tcPr>
          <w:p w14:paraId="6B332ADD" w14:textId="4BF3C8C0" w:rsid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25004391" w14:textId="3CA21084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Create team charter</w:t>
            </w:r>
          </w:p>
        </w:tc>
        <w:tc>
          <w:tcPr>
            <w:tcW w:w="2509" w:type="dxa"/>
          </w:tcPr>
          <w:p w14:paraId="162CDF14" w14:textId="2035DA64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Team charter has been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5276CE18" w14:textId="1E124B73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6859C477" w14:textId="77777777" w:rsid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  <w:p w14:paraId="32CD41AA" w14:textId="4A20D35F" w:rsidR="00A270FD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075CF386" w14:textId="198DD18B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</w:tcPr>
          <w:p w14:paraId="13F70A37" w14:textId="277E6B1B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5261F1" w:rsidRPr="005261F1" w14:paraId="4F899FB4" w14:textId="77777777" w:rsidTr="005261F1">
        <w:trPr>
          <w:trHeight w:val="255"/>
        </w:trPr>
        <w:tc>
          <w:tcPr>
            <w:tcW w:w="1088" w:type="dxa"/>
            <w:vAlign w:val="center"/>
          </w:tcPr>
          <w:p w14:paraId="4CCDC3D4" w14:textId="79EC948B" w:rsid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2376" w:type="dxa"/>
            <w:shd w:val="clear" w:color="auto" w:fill="auto"/>
            <w:noWrap/>
          </w:tcPr>
          <w:p w14:paraId="0CDE87D7" w14:textId="306076BD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Create iteration plan</w:t>
            </w:r>
          </w:p>
        </w:tc>
        <w:tc>
          <w:tcPr>
            <w:tcW w:w="2509" w:type="dxa"/>
          </w:tcPr>
          <w:p w14:paraId="39F46A63" w14:textId="77777777" w:rsid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Iteration plan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has been created</w:t>
            </w:r>
          </w:p>
          <w:p w14:paraId="500E0531" w14:textId="6393D8E3" w:rsidR="00A270FD" w:rsidRPr="005261F1" w:rsidRDefault="00A270FD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4EA0A95" w14:textId="3EE53692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61A4D18A" w14:textId="5DCEF12F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0B078C0E" w14:textId="70AC7D23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3B949E4C" w14:textId="59E5C6D1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5261F1" w:rsidRPr="005261F1" w14:paraId="23C41741" w14:textId="77777777" w:rsidTr="005261F1">
        <w:trPr>
          <w:trHeight w:val="255"/>
        </w:trPr>
        <w:tc>
          <w:tcPr>
            <w:tcW w:w="1088" w:type="dxa"/>
            <w:vAlign w:val="center"/>
          </w:tcPr>
          <w:p w14:paraId="5BBFF8C3" w14:textId="4C8ED588" w:rsid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6.</w:t>
            </w:r>
          </w:p>
        </w:tc>
        <w:tc>
          <w:tcPr>
            <w:tcW w:w="2376" w:type="dxa"/>
            <w:shd w:val="clear" w:color="auto" w:fill="auto"/>
            <w:noWrap/>
          </w:tcPr>
          <w:p w14:paraId="6EB73C36" w14:textId="7FB801E1" w:rsidR="005261F1" w:rsidRP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Create project proposal</w:t>
            </w:r>
          </w:p>
        </w:tc>
        <w:tc>
          <w:tcPr>
            <w:tcW w:w="2509" w:type="dxa"/>
          </w:tcPr>
          <w:p w14:paraId="164CC0D1" w14:textId="77777777" w:rsidR="005261F1" w:rsidRDefault="005261F1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Project proposal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has been created</w:t>
            </w:r>
          </w:p>
          <w:p w14:paraId="068DC8A0" w14:textId="70A21D59" w:rsidR="00A270FD" w:rsidRPr="005261F1" w:rsidRDefault="00A270FD" w:rsidP="005261F1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08564FE9" w14:textId="7A6B56ED" w:rsidR="005261F1" w:rsidRPr="005261F1" w:rsidRDefault="005261F1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2445071" w14:textId="4EB575BE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41CF0519" w14:textId="24499809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3E036846" w14:textId="6BC1805B" w:rsidR="005261F1" w:rsidRPr="005261F1" w:rsidRDefault="00A270FD" w:rsidP="005261F1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</w:tbl>
    <w:p w14:paraId="4F394C2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9318972" w14:textId="79AEF0FF" w:rsidR="00D8366F" w:rsidRPr="007047B5" w:rsidRDefault="00C40D04" w:rsidP="007047B5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0C72C4E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8366F" w:rsidRPr="00B83525" w14:paraId="709A62AE" w14:textId="77777777" w:rsidTr="00C111A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63AF0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29F81694" w14:textId="6EC23B23" w:rsidR="00B83525" w:rsidRPr="00B83525" w:rsidRDefault="00B83525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86E4A3" w14:textId="77777777" w:rsidR="00D8366F" w:rsidRPr="00B83525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FE15E3" w14:textId="77777777" w:rsidR="00D8366F" w:rsidRPr="00B83525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8366F" w:rsidRPr="00B83525" w14:paraId="3470204B" w14:textId="77777777" w:rsidTr="00C111A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9668" w14:textId="33C95EA7" w:rsidR="00D8366F" w:rsidRPr="00B83525" w:rsidRDefault="007047B5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Online communication response 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14E2" w14:textId="0323C574" w:rsidR="00D8366F" w:rsidRPr="00B83525" w:rsidRDefault="00386AF9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047B5" w:rsidRPr="00B83525">
              <w:rPr>
                <w:rFonts w:ascii="Arial" w:hAnsi="Arial" w:cs="Arial"/>
                <w:sz w:val="22"/>
                <w:szCs w:val="22"/>
              </w:rPr>
              <w:t>olved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FABD" w14:textId="08F1E596" w:rsidR="00D8366F" w:rsidRPr="00B83525" w:rsidRDefault="007047B5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 xml:space="preserve">Without face to face meeting, </w:t>
            </w:r>
            <w:r w:rsidR="00B83525" w:rsidRPr="00B83525"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B83525">
              <w:rPr>
                <w:rFonts w:ascii="Arial" w:hAnsi="Arial" w:cs="Arial"/>
                <w:sz w:val="22"/>
                <w:szCs w:val="22"/>
              </w:rPr>
              <w:t xml:space="preserve">communication </w:t>
            </w:r>
            <w:r w:rsidR="00B83525" w:rsidRPr="00B83525">
              <w:rPr>
                <w:rFonts w:ascii="Arial" w:hAnsi="Arial" w:cs="Arial"/>
                <w:sz w:val="22"/>
                <w:szCs w:val="22"/>
              </w:rPr>
              <w:t>can be</w:t>
            </w:r>
            <w:r w:rsidRPr="00B83525">
              <w:rPr>
                <w:rFonts w:ascii="Arial" w:hAnsi="Arial" w:cs="Arial"/>
                <w:sz w:val="22"/>
                <w:szCs w:val="22"/>
              </w:rPr>
              <w:t xml:space="preserve"> slow. </w:t>
            </w:r>
            <w:r w:rsidR="00386AF9">
              <w:rPr>
                <w:rFonts w:ascii="Arial" w:hAnsi="Arial" w:cs="Arial"/>
                <w:sz w:val="22"/>
                <w:szCs w:val="22"/>
              </w:rPr>
              <w:t>However, during the weekends is where everyone had free time.</w:t>
            </w:r>
          </w:p>
        </w:tc>
      </w:tr>
    </w:tbl>
    <w:p w14:paraId="4C93ABD8" w14:textId="77777777" w:rsidR="00D8366F" w:rsidRDefault="00D8366F" w:rsidP="00D8366F"/>
    <w:p w14:paraId="58346C10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6E227F8C" w14:textId="03DD8145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B83525" w14:paraId="579F2825" w14:textId="77777777">
        <w:tc>
          <w:tcPr>
            <w:tcW w:w="1778" w:type="dxa"/>
          </w:tcPr>
          <w:p w14:paraId="3C84009E" w14:textId="77777777" w:rsidR="00766B33" w:rsidRPr="00B83525" w:rsidRDefault="00766B33" w:rsidP="001E146F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2F187076" w14:textId="5BFB3FE5" w:rsidR="00766B33" w:rsidRPr="00B83525" w:rsidRDefault="00B83525" w:rsidP="001E146F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First Iteration</w:t>
            </w:r>
          </w:p>
        </w:tc>
      </w:tr>
      <w:tr w:rsidR="00766B33" w:rsidRPr="00B83525" w14:paraId="50E48253" w14:textId="77777777">
        <w:tc>
          <w:tcPr>
            <w:tcW w:w="1778" w:type="dxa"/>
          </w:tcPr>
          <w:p w14:paraId="0FD40603" w14:textId="77777777" w:rsidR="00766B33" w:rsidRPr="00B83525" w:rsidRDefault="00766B33" w:rsidP="001E146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53F74A26" w14:textId="433D0390" w:rsidR="00766B33" w:rsidRPr="00B83525" w:rsidRDefault="00B83525" w:rsidP="001E146F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31/07/2021</w:t>
            </w:r>
          </w:p>
        </w:tc>
      </w:tr>
      <w:tr w:rsidR="00766B33" w:rsidRPr="00B83525" w14:paraId="0991BFCA" w14:textId="77777777">
        <w:tc>
          <w:tcPr>
            <w:tcW w:w="1778" w:type="dxa"/>
          </w:tcPr>
          <w:p w14:paraId="696880EB" w14:textId="77777777" w:rsidR="00766B33" w:rsidRPr="00B83525" w:rsidRDefault="00766B33" w:rsidP="001E146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69269E3F" w14:textId="2CC79DB2" w:rsidR="00766B33" w:rsidRPr="00B83525" w:rsidRDefault="00B83525" w:rsidP="001E146F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Temuulen, Michael,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Dehemi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Gaury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Sobana</w:t>
            </w:r>
            <w:proofErr w:type="spellEnd"/>
          </w:p>
        </w:tc>
      </w:tr>
      <w:tr w:rsidR="00766B33" w:rsidRPr="00B83525" w14:paraId="504FF7FD" w14:textId="77777777">
        <w:tc>
          <w:tcPr>
            <w:tcW w:w="1778" w:type="dxa"/>
          </w:tcPr>
          <w:p w14:paraId="37776740" w14:textId="77777777" w:rsidR="00766B33" w:rsidRPr="00B83525" w:rsidRDefault="00766B33" w:rsidP="001E146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23049CB3" w14:textId="77777777" w:rsidR="00766B33" w:rsidRDefault="00B83525" w:rsidP="001E146F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AC0C4EF" w14:textId="01BF4D49" w:rsidR="00B83525" w:rsidRPr="00B83525" w:rsidRDefault="00B83525" w:rsidP="001E146F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26E985CB" w14:textId="77777777" w:rsidR="00766B33" w:rsidRPr="00AB7CE1" w:rsidRDefault="00766B33" w:rsidP="00766B33"/>
    <w:p w14:paraId="67BE9143" w14:textId="001C0328" w:rsidR="00766B33" w:rsidRPr="00B83525" w:rsidRDefault="00766B33" w:rsidP="00A8203D">
      <w:pPr>
        <w:pStyle w:val="Heading2"/>
        <w:numPr>
          <w:ilvl w:val="0"/>
          <w:numId w:val="44"/>
        </w:numPr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 xml:space="preserve">Assessment against </w:t>
      </w:r>
      <w:r w:rsidR="005F5C34" w:rsidRPr="00B83525">
        <w:rPr>
          <w:rFonts w:cs="Arial"/>
          <w:sz w:val="22"/>
          <w:szCs w:val="22"/>
        </w:rPr>
        <w:t>o</w:t>
      </w:r>
      <w:r w:rsidRPr="00B83525">
        <w:rPr>
          <w:rFonts w:cs="Arial"/>
          <w:sz w:val="22"/>
          <w:szCs w:val="22"/>
        </w:rPr>
        <w:t>bjectives</w:t>
      </w:r>
    </w:p>
    <w:p w14:paraId="1F919871" w14:textId="0B692338" w:rsidR="00B83525" w:rsidRPr="00A8203D" w:rsidRDefault="00B83525" w:rsidP="00A8203D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B83525">
        <w:rPr>
          <w:rFonts w:ascii="Arial" w:hAnsi="Arial" w:cs="Arial"/>
          <w:color w:val="auto"/>
          <w:sz w:val="22"/>
          <w:szCs w:val="22"/>
        </w:rPr>
        <w:t xml:space="preserve">The </w:t>
      </w:r>
      <w:r>
        <w:rPr>
          <w:rFonts w:ascii="Arial" w:hAnsi="Arial" w:cs="Arial"/>
          <w:color w:val="auto"/>
          <w:sz w:val="22"/>
          <w:szCs w:val="22"/>
        </w:rPr>
        <w:t xml:space="preserve">assessment objectives have all been completed. </w:t>
      </w:r>
      <w:r w:rsidR="00A8203D">
        <w:rPr>
          <w:rFonts w:ascii="Arial" w:hAnsi="Arial" w:cs="Arial"/>
          <w:color w:val="auto"/>
          <w:sz w:val="22"/>
          <w:szCs w:val="22"/>
        </w:rPr>
        <w:t>We have established push communication method, held a meeting, created team charter, iteration plan, and project proposal.</w:t>
      </w:r>
    </w:p>
    <w:p w14:paraId="32082869" w14:textId="77777777" w:rsidR="00766B33" w:rsidRPr="00B83525" w:rsidRDefault="00766B33" w:rsidP="005F5C34">
      <w:pPr>
        <w:pStyle w:val="Heading2"/>
        <w:numPr>
          <w:ilvl w:val="0"/>
          <w:numId w:val="29"/>
        </w:numPr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Work Items</w:t>
      </w:r>
      <w:r w:rsidR="005F5C34" w:rsidRPr="00B83525">
        <w:rPr>
          <w:rFonts w:cs="Arial"/>
          <w:sz w:val="22"/>
          <w:szCs w:val="22"/>
        </w:rPr>
        <w:t xml:space="preserve">: </w:t>
      </w:r>
      <w:r w:rsidRPr="00B83525">
        <w:rPr>
          <w:rFonts w:cs="Arial"/>
          <w:sz w:val="22"/>
          <w:szCs w:val="22"/>
        </w:rPr>
        <w:t>Plan</w:t>
      </w:r>
      <w:r w:rsidR="005F5C34" w:rsidRPr="00B83525">
        <w:rPr>
          <w:rFonts w:cs="Arial"/>
          <w:sz w:val="22"/>
          <w:szCs w:val="22"/>
        </w:rPr>
        <w:t>ned</w:t>
      </w:r>
      <w:r w:rsidRPr="00B83525">
        <w:rPr>
          <w:rFonts w:cs="Arial"/>
          <w:sz w:val="22"/>
          <w:szCs w:val="22"/>
        </w:rPr>
        <w:t xml:space="preserve"> </w:t>
      </w:r>
      <w:r w:rsidR="005F5C34" w:rsidRPr="00B83525">
        <w:rPr>
          <w:rFonts w:cs="Arial"/>
          <w:sz w:val="22"/>
          <w:szCs w:val="22"/>
        </w:rPr>
        <w:t>compared to a</w:t>
      </w:r>
      <w:r w:rsidRPr="00B83525">
        <w:rPr>
          <w:rFonts w:cs="Arial"/>
          <w:sz w:val="22"/>
          <w:szCs w:val="22"/>
        </w:rPr>
        <w:t>ctual</w:t>
      </w:r>
      <w:r w:rsidR="001E146F" w:rsidRPr="00B83525">
        <w:rPr>
          <w:rFonts w:cs="Arial"/>
          <w:sz w:val="22"/>
          <w:szCs w:val="22"/>
        </w:rPr>
        <w:t>ly completed</w:t>
      </w:r>
    </w:p>
    <w:p w14:paraId="7E031E21" w14:textId="16A43D21" w:rsidR="00766B33" w:rsidRPr="00A8203D" w:rsidRDefault="00A8203D" w:rsidP="005F5C34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A8203D">
        <w:rPr>
          <w:rFonts w:ascii="Arial" w:hAnsi="Arial" w:cs="Arial"/>
          <w:color w:val="auto"/>
          <w:sz w:val="22"/>
          <w:szCs w:val="22"/>
        </w:rPr>
        <w:t xml:space="preserve">All of the </w:t>
      </w:r>
      <w:r>
        <w:rPr>
          <w:rFonts w:ascii="Arial" w:hAnsi="Arial" w:cs="Arial"/>
          <w:color w:val="auto"/>
          <w:sz w:val="22"/>
          <w:szCs w:val="22"/>
        </w:rPr>
        <w:t>work objectives have been completed accordingly.</w:t>
      </w:r>
      <w:r w:rsidR="00386AF9">
        <w:rPr>
          <w:rFonts w:ascii="Arial" w:hAnsi="Arial" w:cs="Arial"/>
          <w:color w:val="auto"/>
          <w:sz w:val="22"/>
          <w:szCs w:val="22"/>
        </w:rPr>
        <w:t xml:space="preserve"> The first iteration of the project progressed smoothly and objectives were completed within expectation.</w:t>
      </w:r>
    </w:p>
    <w:p w14:paraId="3E584D1D" w14:textId="1C4D0640" w:rsidR="00766B33" w:rsidRPr="00B83525" w:rsidRDefault="00766B33" w:rsidP="001E146F">
      <w:pPr>
        <w:pStyle w:val="InfoBluelistitem"/>
        <w:rPr>
          <w:rFonts w:ascii="Arial" w:hAnsi="Arial" w:cs="Arial"/>
          <w:sz w:val="22"/>
          <w:szCs w:val="22"/>
        </w:rPr>
      </w:pPr>
    </w:p>
    <w:sectPr w:rsidR="00766B33" w:rsidRPr="00B8352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3564" w14:textId="77777777" w:rsidR="0093643B" w:rsidRDefault="0093643B">
      <w:r>
        <w:separator/>
      </w:r>
    </w:p>
  </w:endnote>
  <w:endnote w:type="continuationSeparator" w:id="0">
    <w:p w14:paraId="039E1A9F" w14:textId="77777777" w:rsidR="0093643B" w:rsidRDefault="0093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FF8D" w14:textId="77777777" w:rsidR="0093643B" w:rsidRDefault="0093643B">
      <w:r>
        <w:separator/>
      </w:r>
    </w:p>
  </w:footnote>
  <w:footnote w:type="continuationSeparator" w:id="0">
    <w:p w14:paraId="0945F8D6" w14:textId="77777777" w:rsidR="0093643B" w:rsidRDefault="00936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B1352B"/>
    <w:multiLevelType w:val="multilevel"/>
    <w:tmpl w:val="EAE27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8B2458"/>
    <w:multiLevelType w:val="multilevel"/>
    <w:tmpl w:val="EAE27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E0A00C6"/>
    <w:multiLevelType w:val="hybridMultilevel"/>
    <w:tmpl w:val="A92EB348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8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3"/>
  </w:num>
  <w:num w:numId="11">
    <w:abstractNumId w:val="14"/>
  </w:num>
  <w:num w:numId="12">
    <w:abstractNumId w:val="12"/>
  </w:num>
  <w:num w:numId="13">
    <w:abstractNumId w:val="36"/>
  </w:num>
  <w:num w:numId="14">
    <w:abstractNumId w:val="11"/>
  </w:num>
  <w:num w:numId="15">
    <w:abstractNumId w:val="5"/>
  </w:num>
  <w:num w:numId="16">
    <w:abstractNumId w:val="34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3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7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7"/>
  </w:num>
  <w:num w:numId="39">
    <w:abstractNumId w:val="30"/>
  </w:num>
  <w:num w:numId="40">
    <w:abstractNumId w:val="28"/>
  </w:num>
  <w:num w:numId="41">
    <w:abstractNumId w:val="29"/>
  </w:num>
  <w:num w:numId="42">
    <w:abstractNumId w:val="21"/>
  </w:num>
  <w:num w:numId="43">
    <w:abstractNumId w:val="26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40966"/>
    <w:rsid w:val="000561FC"/>
    <w:rsid w:val="00083367"/>
    <w:rsid w:val="000B6D46"/>
    <w:rsid w:val="00170DD9"/>
    <w:rsid w:val="00176824"/>
    <w:rsid w:val="001E146F"/>
    <w:rsid w:val="00241C30"/>
    <w:rsid w:val="00256BE5"/>
    <w:rsid w:val="00386AF9"/>
    <w:rsid w:val="003C7438"/>
    <w:rsid w:val="003D20BC"/>
    <w:rsid w:val="004D621B"/>
    <w:rsid w:val="004E307A"/>
    <w:rsid w:val="005261F1"/>
    <w:rsid w:val="005F5C34"/>
    <w:rsid w:val="00612E0C"/>
    <w:rsid w:val="00676232"/>
    <w:rsid w:val="00700964"/>
    <w:rsid w:val="007047B5"/>
    <w:rsid w:val="00766B33"/>
    <w:rsid w:val="007733E8"/>
    <w:rsid w:val="007F0720"/>
    <w:rsid w:val="008A4D87"/>
    <w:rsid w:val="0093643B"/>
    <w:rsid w:val="009367DD"/>
    <w:rsid w:val="00977FFC"/>
    <w:rsid w:val="00997DEA"/>
    <w:rsid w:val="009D6937"/>
    <w:rsid w:val="00A15332"/>
    <w:rsid w:val="00A270FD"/>
    <w:rsid w:val="00A31804"/>
    <w:rsid w:val="00A8203D"/>
    <w:rsid w:val="00AB4260"/>
    <w:rsid w:val="00AC5C10"/>
    <w:rsid w:val="00B5408F"/>
    <w:rsid w:val="00B62EF7"/>
    <w:rsid w:val="00B7002B"/>
    <w:rsid w:val="00B83525"/>
    <w:rsid w:val="00BB2A09"/>
    <w:rsid w:val="00C111A2"/>
    <w:rsid w:val="00C40D04"/>
    <w:rsid w:val="00C55459"/>
    <w:rsid w:val="00C6213F"/>
    <w:rsid w:val="00C72CDA"/>
    <w:rsid w:val="00C93D0D"/>
    <w:rsid w:val="00CB4A37"/>
    <w:rsid w:val="00CB6835"/>
    <w:rsid w:val="00D1755E"/>
    <w:rsid w:val="00D3401F"/>
    <w:rsid w:val="00D8366F"/>
    <w:rsid w:val="00DB3AE9"/>
    <w:rsid w:val="00EF3FE2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43618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131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Temuulen Tsengel</cp:lastModifiedBy>
  <cp:revision>6</cp:revision>
  <cp:lastPrinted>1899-12-31T14:00:00Z</cp:lastPrinted>
  <dcterms:created xsi:type="dcterms:W3CDTF">2020-07-15T08:24:00Z</dcterms:created>
  <dcterms:modified xsi:type="dcterms:W3CDTF">2021-08-01T05:00:00Z</dcterms:modified>
</cp:coreProperties>
</file>